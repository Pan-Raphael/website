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9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8"/>
      </w:tblGrid>
      <w:tr w:rsidR="00692703" w:rsidRPr="00CF1A49" w14:paraId="0DC4C021" w14:textId="77777777" w:rsidTr="00881012">
        <w:trPr>
          <w:trHeight w:hRule="exact" w:val="1561"/>
        </w:trPr>
        <w:tc>
          <w:tcPr>
            <w:tcW w:w="9359" w:type="dxa"/>
            <w:tcMar>
              <w:top w:w="0" w:type="dxa"/>
              <w:bottom w:w="0" w:type="dxa"/>
            </w:tcMar>
          </w:tcPr>
          <w:p w14:paraId="38E442AD" w14:textId="65656E8B" w:rsidR="000A6CAA" w:rsidRPr="00EF100C" w:rsidRDefault="00770F34" w:rsidP="000A6CAA">
            <w:pPr>
              <w:pStyle w:val="Title"/>
              <w:rPr>
                <w:sz w:val="44"/>
                <w:szCs w:val="44"/>
              </w:rPr>
            </w:pPr>
            <w:r w:rsidRPr="00EF100C">
              <w:rPr>
                <w:sz w:val="44"/>
                <w:szCs w:val="44"/>
              </w:rPr>
              <w:t>Panagiotis-Raphael</w:t>
            </w:r>
            <w:r w:rsidR="00692703" w:rsidRPr="00FD37BF">
              <w:rPr>
                <w:sz w:val="44"/>
                <w:szCs w:val="44"/>
              </w:rPr>
              <w:t xml:space="preserve"> </w:t>
            </w:r>
            <w:r w:rsidRPr="00EF100C">
              <w:rPr>
                <w:rStyle w:val="IntenseEmphasis"/>
                <w:sz w:val="44"/>
                <w:szCs w:val="44"/>
              </w:rPr>
              <w:t>Xanthopoulos</w:t>
            </w:r>
          </w:p>
          <w:p w14:paraId="6E00DC9E" w14:textId="32E5BA42" w:rsidR="00692703" w:rsidRPr="00770F34" w:rsidRDefault="00770F34" w:rsidP="00913946">
            <w:pPr>
              <w:pStyle w:val="ContactInfo"/>
              <w:contextualSpacing w:val="0"/>
            </w:pPr>
            <w:r w:rsidRPr="00770F34">
              <w:rPr>
                <w:u w:val="single"/>
              </w:rPr>
              <w:t>Address</w:t>
            </w:r>
            <w:r w:rsidR="009C52ED" w:rsidRPr="00770F34">
              <w:t xml:space="preserve">: </w:t>
            </w:r>
            <w:r>
              <w:t>Dimarchou Nikolaou Tountoulidi 7</w:t>
            </w:r>
            <w:r w:rsidR="008D1C1E" w:rsidRPr="00770F34">
              <w:t xml:space="preserve">, </w:t>
            </w:r>
            <w:r>
              <w:t xml:space="preserve">Athens </w:t>
            </w:r>
            <w:sdt>
              <w:sdtPr>
                <w:alias w:val="Divider dot:"/>
                <w:tag w:val="Divider dot:"/>
                <w:id w:val="-1459182552"/>
                <w:placeholder>
                  <w:docPart w:val="61B907253B774EA884B2FE0AC29129A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70F34">
                  <w:t>·</w:t>
                </w:r>
              </w:sdtContent>
            </w:sdt>
            <w:r w:rsidR="00692703" w:rsidRPr="00770F34">
              <w:t xml:space="preserve"> </w:t>
            </w:r>
            <w:r w:rsidRPr="00770F34">
              <w:rPr>
                <w:u w:val="single"/>
              </w:rPr>
              <w:t>Phone Number</w:t>
            </w:r>
            <w:r w:rsidR="009C52ED" w:rsidRPr="00770F34">
              <w:t xml:space="preserve">: </w:t>
            </w:r>
            <w:r w:rsidR="00735355" w:rsidRPr="00770F34">
              <w:t xml:space="preserve">+30 </w:t>
            </w:r>
            <w:r w:rsidR="009C52ED" w:rsidRPr="00770F34">
              <w:t>69</w:t>
            </w:r>
            <w:r w:rsidR="00AA1A49" w:rsidRPr="00770F34">
              <w:t>-</w:t>
            </w:r>
            <w:r w:rsidR="009C52ED" w:rsidRPr="00770F34">
              <w:t>3119</w:t>
            </w:r>
            <w:r w:rsidR="00AA1A49" w:rsidRPr="00770F34">
              <w:t>-</w:t>
            </w:r>
            <w:r w:rsidR="009C52ED" w:rsidRPr="00770F34">
              <w:t>2718</w:t>
            </w:r>
          </w:p>
          <w:p w14:paraId="48C7EF24" w14:textId="77777777" w:rsidR="000A6CAA" w:rsidRPr="00770F34" w:rsidRDefault="000A6CAA" w:rsidP="009172D8">
            <w:pPr>
              <w:pStyle w:val="ContactInfoEmphasis"/>
              <w:contextualSpacing w:val="0"/>
              <w:jc w:val="left"/>
            </w:pPr>
          </w:p>
          <w:p w14:paraId="321C9674" w14:textId="747F6F93" w:rsidR="00692703" w:rsidRPr="00CF1A49" w:rsidRDefault="0044698B" w:rsidP="009172D8">
            <w:pPr>
              <w:pStyle w:val="ContactInfoEmphasis"/>
              <w:contextualSpacing w:val="0"/>
              <w:jc w:val="left"/>
            </w:pPr>
            <w:sdt>
              <w:sdtPr>
                <w:alias w:val="Enter email:"/>
                <w:tag w:val="Enter email:"/>
                <w:id w:val="1154873695"/>
                <w:placeholder>
                  <w:docPart w:val="EFD9E91E412446F4A7B2DAD970CD17F7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9C52ED" w:rsidRPr="009C52ED">
              <w:t xml:space="preserve">: </w:t>
            </w:r>
            <w:hyperlink r:id="rId7" w:history="1">
              <w:r w:rsidR="009172D8" w:rsidRPr="00D17CA7">
                <w:rPr>
                  <w:rStyle w:val="Hyperlink"/>
                </w:rPr>
                <w:t>PanRaphael@protonmail.com</w:t>
              </w:r>
            </w:hyperlink>
            <w:r w:rsidR="009172D8">
              <w:br/>
            </w:r>
            <w:r w:rsidR="004B05D0">
              <w:t>LinkedIn</w:t>
            </w:r>
            <w:r w:rsidR="009172D8">
              <w:t xml:space="preserve">: </w:t>
            </w:r>
            <w:r w:rsidR="009172D8" w:rsidRPr="009172D8">
              <w:rPr>
                <w:rStyle w:val="Hyperlink"/>
              </w:rPr>
              <w:t>https://www.linkedin.com/in/panagiotis-xanthopoulos-997a791a6/</w:t>
            </w:r>
          </w:p>
        </w:tc>
      </w:tr>
    </w:tbl>
    <w:p w14:paraId="6BE55F55" w14:textId="77777777" w:rsidR="002A2191" w:rsidRPr="002421C2" w:rsidRDefault="002A2191" w:rsidP="0097790C">
      <w:pPr>
        <w:pStyle w:val="Heading1"/>
        <w:rPr>
          <w:b w:val="0"/>
          <w:bCs/>
          <w:sz w:val="22"/>
          <w:szCs w:val="24"/>
        </w:rPr>
      </w:pPr>
    </w:p>
    <w:p w14:paraId="6FA929F4" w14:textId="1BAE8839" w:rsidR="002A2191" w:rsidRPr="00FD37BF" w:rsidRDefault="00EF100C" w:rsidP="0097790C">
      <w:pPr>
        <w:pStyle w:val="Heading1"/>
        <w:rPr>
          <w:u w:val="single"/>
        </w:rPr>
      </w:pPr>
      <w:r>
        <w:rPr>
          <w:rStyle w:val="q4iawc"/>
          <w:u w:val="single"/>
        </w:rPr>
        <w:t>Introduction</w:t>
      </w:r>
    </w:p>
    <w:p w14:paraId="7BC1C6F0" w14:textId="604BBC9C" w:rsidR="002A2191" w:rsidRPr="00EF100C" w:rsidRDefault="00B36E90" w:rsidP="002A2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b</w:t>
      </w:r>
      <w:r w:rsidR="00EF100C">
        <w:rPr>
          <w:rFonts w:ascii="Times New Roman" w:hAnsi="Times New Roman" w:cs="Times New Roman"/>
        </w:rPr>
        <w:t>iology</w:t>
      </w:r>
      <w:r w:rsidR="00EF100C" w:rsidRPr="00EF100C">
        <w:rPr>
          <w:rFonts w:ascii="Times New Roman" w:hAnsi="Times New Roman" w:cs="Times New Roman"/>
        </w:rPr>
        <w:t xml:space="preserve"> </w:t>
      </w:r>
      <w:r w:rsidR="00EF100C">
        <w:rPr>
          <w:rFonts w:ascii="Times New Roman" w:hAnsi="Times New Roman" w:cs="Times New Roman"/>
        </w:rPr>
        <w:t>graduate with a passion for genetics, I initially started teaching myself mathematics and data analysis in order to gain an edge in my field, but in the process discovered a passion for data science.</w:t>
      </w:r>
    </w:p>
    <w:p w14:paraId="07CFC4AC" w14:textId="4E43F04D" w:rsidR="00DA59AA" w:rsidRPr="00CF1A49" w:rsidRDefault="00EF100C" w:rsidP="0097790C">
      <w:pPr>
        <w:pStyle w:val="Heading1"/>
      </w:pPr>
      <w:r>
        <w:rPr>
          <w:rStyle w:val="q4iawc"/>
          <w:u w:val="single"/>
        </w:rP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FD37BF" w14:paraId="17E57C74" w14:textId="77777777" w:rsidTr="00881012">
        <w:tc>
          <w:tcPr>
            <w:tcW w:w="9290" w:type="dxa"/>
          </w:tcPr>
          <w:p w14:paraId="39A6CDB3" w14:textId="499F554A" w:rsidR="00C86EC5" w:rsidRPr="00C86EC5" w:rsidRDefault="00C86EC5" w:rsidP="00C86EC5">
            <w:pPr>
              <w:pStyle w:val="Heading3"/>
              <w:ind w:left="-388"/>
              <w:contextualSpacing w:val="0"/>
              <w:outlineLvl w:val="2"/>
            </w:pPr>
            <w:r w:rsidRPr="00C86EC5">
              <w:t>2022</w:t>
            </w:r>
          </w:p>
          <w:p w14:paraId="4F2E1EAC" w14:textId="7601681B" w:rsidR="00C86EC5" w:rsidRPr="00FD37BF" w:rsidRDefault="00B36E90" w:rsidP="00C86EC5">
            <w:pPr>
              <w:pStyle w:val="Heading2"/>
              <w:ind w:left="-388"/>
              <w:contextualSpacing w:val="0"/>
              <w:rPr>
                <w:rFonts w:ascii="Times New Roman" w:hAnsi="Times New Roman" w:cs="Times New Roman"/>
              </w:rPr>
            </w:pPr>
            <w:r>
              <w:t xml:space="preserve">google certification for </w:t>
            </w:r>
            <w:r>
              <w:t>Data analytics</w:t>
            </w:r>
          </w:p>
          <w:p w14:paraId="16A49576" w14:textId="3212FC98" w:rsidR="00C86EC5" w:rsidRPr="00C86EC5" w:rsidRDefault="00C86EC5" w:rsidP="00C86EC5">
            <w:pPr>
              <w:ind w:left="-388"/>
              <w:rPr>
                <w:rFonts w:ascii="Times New Roman" w:hAnsi="Times New Roman" w:cs="Times New Roman"/>
              </w:rPr>
            </w:pPr>
            <w:r w:rsidRPr="00FD37BF">
              <w:rPr>
                <w:rFonts w:ascii="Times New Roman" w:hAnsi="Times New Roman" w:cs="Times New Roman"/>
                <w:u w:val="single"/>
              </w:rPr>
              <w:t>Title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0477FB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 xml:space="preserve">Google Data Analytics </w:t>
            </w:r>
            <w:r w:rsidR="00B36E90">
              <w:rPr>
                <w:rFonts w:ascii="Times New Roman" w:hAnsi="Times New Roman" w:cs="Times New Roman"/>
              </w:rPr>
              <w:t xml:space="preserve">Professional </w:t>
            </w:r>
            <w:r>
              <w:rPr>
                <w:rFonts w:ascii="Times New Roman" w:hAnsi="Times New Roman" w:cs="Times New Roman"/>
              </w:rPr>
              <w:t>Certificat</w:t>
            </w:r>
            <w:r w:rsidR="00B36E90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  <w:u w:val="single"/>
              </w:rPr>
              <w:br/>
              <w:t>Organizers</w:t>
            </w:r>
            <w:r w:rsidRPr="00C86EC5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86EC5">
              <w:rPr>
                <w:rFonts w:ascii="Times New Roman" w:hAnsi="Times New Roman" w:cs="Times New Roman"/>
              </w:rPr>
              <w:t>Google</w:t>
            </w:r>
            <w:r>
              <w:rPr>
                <w:rFonts w:ascii="Times New Roman" w:hAnsi="Times New Roman" w:cs="Times New Roman"/>
              </w:rPr>
              <w:t>, Coursera</w:t>
            </w:r>
          </w:p>
          <w:p w14:paraId="6D2E6A06" w14:textId="77777777" w:rsidR="00C86EC5" w:rsidRPr="00C86EC5" w:rsidRDefault="00C86EC5" w:rsidP="00752EAC">
            <w:pPr>
              <w:pStyle w:val="Heading3"/>
              <w:ind w:left="-388"/>
              <w:contextualSpacing w:val="0"/>
              <w:outlineLvl w:val="2"/>
            </w:pPr>
          </w:p>
          <w:p w14:paraId="01975DB6" w14:textId="636AE373" w:rsidR="00752EAC" w:rsidRPr="00C86EC5" w:rsidRDefault="00752EAC" w:rsidP="00752EAC">
            <w:pPr>
              <w:pStyle w:val="Heading3"/>
              <w:ind w:left="-388"/>
              <w:contextualSpacing w:val="0"/>
              <w:outlineLvl w:val="2"/>
            </w:pPr>
            <w:r w:rsidRPr="00C86EC5">
              <w:t xml:space="preserve">2022 – </w:t>
            </w:r>
            <w:r w:rsidR="00EF100C">
              <w:t>Present</w:t>
            </w:r>
          </w:p>
          <w:p w14:paraId="640F6DA2" w14:textId="5D0EED4C" w:rsidR="00FD37BF" w:rsidRPr="00FD37BF" w:rsidRDefault="00752EAC" w:rsidP="00FD37BF">
            <w:pPr>
              <w:pStyle w:val="Heading2"/>
              <w:ind w:left="-388"/>
              <w:contextualSpacing w:val="0"/>
              <w:rPr>
                <w:rFonts w:ascii="Times New Roman" w:hAnsi="Times New Roman" w:cs="Times New Roman"/>
              </w:rPr>
            </w:pPr>
            <w:r w:rsidRPr="00FD37BF">
              <w:t>1</w:t>
            </w:r>
            <w:r w:rsidR="00FD37BF" w:rsidRPr="00FD37BF">
              <w:rPr>
                <w:vertAlign w:val="superscript"/>
              </w:rPr>
              <w:t>ST</w:t>
            </w:r>
            <w:r w:rsidRPr="00FD37BF">
              <w:t xml:space="preserve"> </w:t>
            </w:r>
            <w:r w:rsidR="00EF100C">
              <w:t>MSc</w:t>
            </w:r>
            <w:r w:rsidR="00FD37BF" w:rsidRPr="00FD37BF">
              <w:t xml:space="preserve"> </w:t>
            </w:r>
            <w:r w:rsidR="00FD37BF">
              <w:t>degree</w:t>
            </w:r>
            <w:r w:rsidRPr="00FD37BF">
              <w:rPr>
                <w:rStyle w:val="SubtleReference"/>
              </w:rPr>
              <w:t xml:space="preserve">, </w:t>
            </w:r>
            <w:r w:rsidR="00FD37BF">
              <w:rPr>
                <w:rStyle w:val="SubtleReference"/>
              </w:rPr>
              <w:t>uNIVERSITY</w:t>
            </w:r>
            <w:r w:rsidR="00FD37BF" w:rsidRPr="00FD37BF">
              <w:rPr>
                <w:rStyle w:val="SubtleReference"/>
              </w:rPr>
              <w:t xml:space="preserve"> </w:t>
            </w:r>
            <w:r w:rsidR="00FD37BF">
              <w:rPr>
                <w:rStyle w:val="SubtleReference"/>
              </w:rPr>
              <w:t>OF</w:t>
            </w:r>
            <w:r w:rsidR="00FD37BF" w:rsidRPr="00FD37BF">
              <w:rPr>
                <w:rStyle w:val="SubtleReference"/>
              </w:rPr>
              <w:t xml:space="preserve"> </w:t>
            </w:r>
            <w:r w:rsidR="00FD37BF">
              <w:rPr>
                <w:rStyle w:val="SubtleReference"/>
              </w:rPr>
              <w:t>pATRAS</w:t>
            </w:r>
            <w:r w:rsidR="00FD37BF" w:rsidRPr="00FD37BF">
              <w:rPr>
                <w:rStyle w:val="SubtleReference"/>
              </w:rPr>
              <w:t xml:space="preserve"> &amp; </w:t>
            </w:r>
            <w:r w:rsidR="00FD37BF">
              <w:rPr>
                <w:rStyle w:val="SubtleReference"/>
              </w:rPr>
              <w:t>university of west attica</w:t>
            </w:r>
          </w:p>
          <w:p w14:paraId="7B584699" w14:textId="1A10465C" w:rsidR="00274C20" w:rsidRPr="00274C20" w:rsidRDefault="00FD37BF" w:rsidP="00FD37BF">
            <w:pPr>
              <w:ind w:left="-388"/>
              <w:rPr>
                <w:rFonts w:ascii="Times New Roman" w:hAnsi="Times New Roman" w:cs="Times New Roman"/>
                <w:lang w:val="el-GR"/>
              </w:rPr>
            </w:pPr>
            <w:r w:rsidRPr="00FD37BF">
              <w:rPr>
                <w:rFonts w:ascii="Times New Roman" w:hAnsi="Times New Roman" w:cs="Times New Roman"/>
                <w:u w:val="single"/>
              </w:rPr>
              <w:t>Title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0477FB">
              <w:rPr>
                <w:rFonts w:ascii="Times New Roman" w:hAnsi="Times New Roman" w:cs="Times New Roman"/>
              </w:rPr>
              <w:t>“Gene Therapies: From Bench to Bedside</w:t>
            </w:r>
            <w:r>
              <w:rPr>
                <w:rFonts w:ascii="Times New Roman" w:hAnsi="Times New Roman" w:cs="Times New Roman"/>
              </w:rPr>
              <w:t>, and Good Manufacturing Practices</w:t>
            </w:r>
            <w:r w:rsidRPr="000477FB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  <w:u w:val="single"/>
              </w:rPr>
              <w:br/>
            </w:r>
            <w:r w:rsidR="00CA2167">
              <w:rPr>
                <w:rFonts w:ascii="Times New Roman" w:hAnsi="Times New Roman" w:cs="Times New Roman"/>
                <w:u w:val="single"/>
              </w:rPr>
              <w:t>Organizers</w:t>
            </w:r>
            <w:r w:rsidRPr="00274C20">
              <w:rPr>
                <w:rFonts w:ascii="Times New Roman" w:hAnsi="Times New Roman" w:cs="Times New Roman"/>
                <w:lang w:val="el-GR"/>
              </w:rPr>
              <w:t>:</w:t>
            </w:r>
          </w:p>
          <w:p w14:paraId="0715E5CB" w14:textId="71DC9D58" w:rsidR="00274C20" w:rsidRPr="00274C20" w:rsidRDefault="00274C20" w:rsidP="00FD37BF">
            <w:pPr>
              <w:ind w:left="-388"/>
              <w:rPr>
                <w:rFonts w:ascii="Times New Roman" w:hAnsi="Times New Roman" w:cs="Times New Roman"/>
              </w:rPr>
            </w:pPr>
            <w:r w:rsidRPr="00554F3F">
              <w:rPr>
                <w:rFonts w:ascii="Times New Roman" w:hAnsi="Times New Roman" w:cs="Times New Roman"/>
              </w:rPr>
              <w:t xml:space="preserve">  1) </w:t>
            </w:r>
            <w:r>
              <w:rPr>
                <w:rFonts w:ascii="Times New Roman" w:hAnsi="Times New Roman" w:cs="Times New Roman"/>
              </w:rPr>
              <w:t>University</w:t>
            </w:r>
            <w:r w:rsidRPr="00274C2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</w:t>
            </w:r>
            <w:r w:rsidRPr="00274C2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Patras</w:t>
            </w:r>
            <w:r w:rsidRPr="00274C20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Dpt</w:t>
            </w:r>
            <w:r w:rsidRPr="00274C20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of</w:t>
            </w:r>
            <w:r w:rsidRPr="00274C2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Medicine</w:t>
            </w:r>
            <w:r w:rsidRPr="00274C20">
              <w:rPr>
                <w:rFonts w:ascii="Times New Roman" w:hAnsi="Times New Roman" w:cs="Times New Roman"/>
              </w:rPr>
              <w:t>)</w:t>
            </w:r>
            <w:r w:rsidRPr="00554F3F">
              <w:rPr>
                <w:rFonts w:ascii="Times New Roman" w:hAnsi="Times New Roman" w:cs="Times New Roman"/>
              </w:rPr>
              <w:br/>
              <w:t xml:space="preserve">  2) </w:t>
            </w:r>
            <w:r>
              <w:rPr>
                <w:rFonts w:ascii="Times New Roman" w:hAnsi="Times New Roman" w:cs="Times New Roman"/>
              </w:rPr>
              <w:t>University of West Attica (Dpt. of Biomedical Sciences</w:t>
            </w:r>
            <w:r w:rsidRPr="00FD37BF">
              <w:rPr>
                <w:rFonts w:ascii="Times New Roman" w:hAnsi="Times New Roman" w:cs="Times New Roman"/>
              </w:rPr>
              <w:t>)</w:t>
            </w:r>
          </w:p>
          <w:p w14:paraId="19A06B25" w14:textId="77777777" w:rsidR="00752EAC" w:rsidRPr="00B637DB" w:rsidRDefault="00752EAC" w:rsidP="00ED2B7F">
            <w:pPr>
              <w:pStyle w:val="Heading3"/>
              <w:ind w:left="-388"/>
              <w:contextualSpacing w:val="0"/>
              <w:outlineLvl w:val="2"/>
            </w:pPr>
          </w:p>
          <w:p w14:paraId="5609716E" w14:textId="2F7B7AA1" w:rsidR="00881012" w:rsidRPr="00D01519" w:rsidRDefault="00881012" w:rsidP="00ED2B7F">
            <w:pPr>
              <w:pStyle w:val="Heading3"/>
              <w:ind w:left="-388"/>
              <w:contextualSpacing w:val="0"/>
              <w:outlineLvl w:val="2"/>
              <w:rPr>
                <w:lang w:val="el-GR"/>
              </w:rPr>
            </w:pPr>
            <w:r>
              <w:rPr>
                <w:lang w:val="el-GR"/>
              </w:rPr>
              <w:t>2014 – 2021</w:t>
            </w:r>
          </w:p>
          <w:p w14:paraId="43516892" w14:textId="278E99F8" w:rsidR="00881012" w:rsidRPr="00FD37BF" w:rsidRDefault="00FD37BF" w:rsidP="00ED2B7F">
            <w:pPr>
              <w:pStyle w:val="Heading2"/>
              <w:ind w:left="-388"/>
              <w:contextualSpacing w:val="0"/>
              <w:outlineLvl w:val="1"/>
            </w:pPr>
            <w:r>
              <w:t>University</w:t>
            </w:r>
            <w:r w:rsidRPr="00FD37BF">
              <w:t xml:space="preserve"> </w:t>
            </w:r>
            <w:r>
              <w:t>degree</w:t>
            </w:r>
            <w:r w:rsidR="00881012" w:rsidRPr="00FD37BF">
              <w:rPr>
                <w:rStyle w:val="SubtleReference"/>
              </w:rPr>
              <w:t xml:space="preserve">, </w:t>
            </w:r>
            <w:r>
              <w:rPr>
                <w:rStyle w:val="SubtleReference"/>
              </w:rPr>
              <w:t>National</w:t>
            </w:r>
            <w:r w:rsidRPr="00FD37BF">
              <w:rPr>
                <w:rStyle w:val="SubtleReference"/>
              </w:rPr>
              <w:t xml:space="preserve"> &amp; </w:t>
            </w:r>
            <w:r>
              <w:rPr>
                <w:rStyle w:val="SubtleReference"/>
              </w:rPr>
              <w:t>Kapodistrian University of Athens</w:t>
            </w:r>
          </w:p>
          <w:p w14:paraId="1A7DE7AA" w14:textId="5044BA3B" w:rsidR="00881012" w:rsidRPr="00FD37BF" w:rsidRDefault="00FD37BF" w:rsidP="00FD37BF">
            <w:pPr>
              <w:ind w:left="-3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FD37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majored in Biology with</w:t>
            </w:r>
            <w:r w:rsidRPr="00FD37B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 average grade of </w:t>
            </w:r>
            <w:r w:rsidRPr="00FD37BF">
              <w:rPr>
                <w:rFonts w:ascii="Times New Roman" w:hAnsi="Times New Roman" w:cs="Times New Roman"/>
              </w:rPr>
              <w:t>6.3/10</w:t>
            </w:r>
            <w:r>
              <w:rPr>
                <w:rFonts w:ascii="Times New Roman" w:hAnsi="Times New Roman" w:cs="Times New Roman"/>
              </w:rPr>
              <w:t xml:space="preserve">, delivering a graduate thesis in </w:t>
            </w:r>
            <w:r w:rsidR="004F372A">
              <w:rPr>
                <w:rFonts w:ascii="Times New Roman" w:hAnsi="Times New Roman" w:cs="Times New Roman"/>
              </w:rPr>
              <w:t xml:space="preserve">computational </w:t>
            </w:r>
            <w:r>
              <w:rPr>
                <w:rFonts w:ascii="Times New Roman" w:hAnsi="Times New Roman" w:cs="Times New Roman"/>
              </w:rPr>
              <w:t>ecology.</w:t>
            </w:r>
          </w:p>
          <w:p w14:paraId="05E18577" w14:textId="77777777" w:rsidR="000C5188" w:rsidRPr="00FD37BF" w:rsidRDefault="000C5188" w:rsidP="00ED2B7F">
            <w:pPr>
              <w:ind w:left="-388"/>
            </w:pPr>
          </w:p>
          <w:p w14:paraId="2BFAEF02" w14:textId="77777777" w:rsidR="000C5188" w:rsidRPr="000C5188" w:rsidRDefault="000C5188" w:rsidP="000C5188">
            <w:pPr>
              <w:pStyle w:val="Heading3"/>
              <w:ind w:left="-388"/>
              <w:outlineLvl w:val="2"/>
              <w:rPr>
                <w:lang w:val="el-GR"/>
              </w:rPr>
            </w:pPr>
            <w:r w:rsidRPr="000C5188">
              <w:rPr>
                <w:lang w:val="el-GR"/>
              </w:rPr>
              <w:t xml:space="preserve">2011 – </w:t>
            </w:r>
            <w:r w:rsidRPr="002421C2">
              <w:rPr>
                <w:lang w:val="el-GR"/>
              </w:rPr>
              <w:t>201</w:t>
            </w:r>
            <w:r w:rsidRPr="000C5188">
              <w:rPr>
                <w:lang w:val="el-GR"/>
              </w:rPr>
              <w:t>4</w:t>
            </w:r>
          </w:p>
          <w:p w14:paraId="54AFE2A3" w14:textId="64065587" w:rsidR="000C5188" w:rsidRPr="00FD37BF" w:rsidRDefault="00FD37BF" w:rsidP="000C5188">
            <w:pPr>
              <w:pStyle w:val="Heading2"/>
              <w:ind w:left="-388"/>
              <w:outlineLvl w:val="1"/>
              <w:rPr>
                <w:lang w:val="el-GR"/>
              </w:rPr>
            </w:pPr>
            <w:r>
              <w:t>HIGHSCHOOL</w:t>
            </w:r>
            <w:r w:rsidRPr="00FD37BF">
              <w:rPr>
                <w:lang w:val="el-GR"/>
              </w:rPr>
              <w:t xml:space="preserve"> </w:t>
            </w:r>
            <w:r>
              <w:t>DIPLOMA</w:t>
            </w:r>
          </w:p>
          <w:p w14:paraId="3FCA7C25" w14:textId="21E615B4" w:rsidR="00881012" w:rsidRPr="00FD37BF" w:rsidRDefault="000C5188" w:rsidP="000C5188">
            <w:pPr>
              <w:ind w:left="-388"/>
              <w:rPr>
                <w:rFonts w:ascii="Times New Roman" w:hAnsi="Times New Roman" w:cs="Times New Roman"/>
              </w:rPr>
            </w:pPr>
            <w:r w:rsidRPr="00FD37BF">
              <w:rPr>
                <w:rFonts w:ascii="Times New Roman" w:hAnsi="Times New Roman" w:cs="Times New Roman"/>
              </w:rPr>
              <w:t>2</w:t>
            </w:r>
            <w:r w:rsidR="00FD37BF" w:rsidRPr="00FD37BF">
              <w:rPr>
                <w:rFonts w:ascii="Times New Roman" w:hAnsi="Times New Roman" w:cs="Times New Roman"/>
                <w:vertAlign w:val="superscript"/>
              </w:rPr>
              <w:t>nd</w:t>
            </w:r>
            <w:r w:rsidRPr="00FD37BF">
              <w:rPr>
                <w:rFonts w:ascii="Times New Roman" w:hAnsi="Times New Roman" w:cs="Times New Roman"/>
              </w:rPr>
              <w:t xml:space="preserve"> </w:t>
            </w:r>
            <w:r w:rsidR="00FD37BF">
              <w:rPr>
                <w:rFonts w:ascii="Times New Roman" w:hAnsi="Times New Roman" w:cs="Times New Roman"/>
              </w:rPr>
              <w:t>Highschool of Nikaia</w:t>
            </w:r>
          </w:p>
          <w:p w14:paraId="19F4E224" w14:textId="77777777" w:rsidR="000C5188" w:rsidRPr="00FD37BF" w:rsidRDefault="000C5188" w:rsidP="00ED2B7F">
            <w:pPr>
              <w:pStyle w:val="Heading3"/>
              <w:ind w:left="-388"/>
              <w:contextualSpacing w:val="0"/>
              <w:outlineLvl w:val="2"/>
            </w:pPr>
          </w:p>
          <w:p w14:paraId="39E6513E" w14:textId="2DAE7CC2" w:rsidR="00203088" w:rsidRPr="00FD37BF" w:rsidRDefault="00DA4CB1" w:rsidP="00ED2B7F">
            <w:pPr>
              <w:pStyle w:val="Heading3"/>
              <w:ind w:left="-388"/>
              <w:contextualSpacing w:val="0"/>
              <w:outlineLvl w:val="2"/>
            </w:pPr>
            <w:r w:rsidRPr="00FD37BF">
              <w:t>2012</w:t>
            </w:r>
          </w:p>
          <w:p w14:paraId="0B780F09" w14:textId="7B56BFFA" w:rsidR="000C5188" w:rsidRPr="00FD37BF" w:rsidRDefault="00FD37BF" w:rsidP="000C5188">
            <w:pPr>
              <w:pStyle w:val="Heading2"/>
              <w:ind w:left="-388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English FLUENCY CERTIFICATION</w:t>
            </w:r>
            <w:r w:rsidR="00196609" w:rsidRPr="00EF100C">
              <w:rPr>
                <w:rStyle w:val="SubtleReference"/>
              </w:rPr>
              <w:t xml:space="preserve">, </w:t>
            </w:r>
            <w:r w:rsidR="002A2191" w:rsidRPr="00EF100C">
              <w:rPr>
                <w:rStyle w:val="SubtleReference"/>
              </w:rPr>
              <w:t>[</w:t>
            </w:r>
            <w:r w:rsidR="00203088" w:rsidRPr="00196609">
              <w:rPr>
                <w:rStyle w:val="SubtleReference"/>
              </w:rPr>
              <w:t>proficiency</w:t>
            </w:r>
            <w:r w:rsidR="00203088" w:rsidRPr="00EF100C">
              <w:rPr>
                <w:rStyle w:val="SubtleReference"/>
              </w:rPr>
              <w:t xml:space="preserve"> </w:t>
            </w:r>
            <w:r w:rsidR="00EF100C">
              <w:rPr>
                <w:rStyle w:val="SubtleReference"/>
              </w:rPr>
              <w:t>Degree (</w:t>
            </w:r>
            <w:r w:rsidR="00203088" w:rsidRPr="00196609">
              <w:rPr>
                <w:rStyle w:val="SubtleReference"/>
              </w:rPr>
              <w:t>MICHIGAN</w:t>
            </w:r>
            <w:r w:rsidR="00EF100C">
              <w:rPr>
                <w:rStyle w:val="SubtleReference"/>
              </w:rPr>
              <w:t>)</w:t>
            </w:r>
            <w:r w:rsidR="002A2191" w:rsidRPr="00EF100C">
              <w:rPr>
                <w:rStyle w:val="SubtleReference"/>
              </w:rPr>
              <w:t>]</w:t>
            </w:r>
          </w:p>
        </w:tc>
      </w:tr>
      <w:tr w:rsidR="003407F0" w:rsidRPr="00FD37BF" w14:paraId="29304298" w14:textId="77777777" w:rsidTr="00881012">
        <w:tc>
          <w:tcPr>
            <w:tcW w:w="9290" w:type="dxa"/>
          </w:tcPr>
          <w:p w14:paraId="01D6D183" w14:textId="3B7776F2" w:rsidR="003407F0" w:rsidRPr="00FD37BF" w:rsidRDefault="003407F0" w:rsidP="00881012">
            <w:pPr>
              <w:pStyle w:val="Heading3"/>
              <w:outlineLvl w:val="2"/>
            </w:pPr>
          </w:p>
        </w:tc>
      </w:tr>
    </w:tbl>
    <w:p w14:paraId="21C35A48" w14:textId="77777777" w:rsidR="00B36E90" w:rsidRPr="00B36E90" w:rsidRDefault="00B36E90" w:rsidP="00B36E90">
      <w:pPr>
        <w:rPr>
          <w:rFonts w:ascii="Times New Roman" w:hAnsi="Times New Roman" w:cs="Times New Roman"/>
        </w:rPr>
      </w:pPr>
    </w:p>
    <w:p w14:paraId="52231F1B" w14:textId="77777777" w:rsidR="00B36E90" w:rsidRPr="00B36E90" w:rsidRDefault="00B36E90" w:rsidP="00B36E90">
      <w:pPr>
        <w:rPr>
          <w:rFonts w:ascii="Times New Roman" w:hAnsi="Times New Roman" w:cs="Times New Roman"/>
        </w:rPr>
      </w:pPr>
    </w:p>
    <w:p w14:paraId="029FCD3C" w14:textId="77777777" w:rsidR="00B36E90" w:rsidRPr="00B36E90" w:rsidRDefault="00B36E90" w:rsidP="00B36E90">
      <w:pPr>
        <w:rPr>
          <w:rFonts w:ascii="Times New Roman" w:hAnsi="Times New Roman" w:cs="Times New Roman"/>
        </w:rPr>
      </w:pPr>
    </w:p>
    <w:p w14:paraId="26071D01" w14:textId="77777777" w:rsidR="00B36E90" w:rsidRPr="00B36E90" w:rsidRDefault="00B36E90" w:rsidP="00B36E90">
      <w:pPr>
        <w:rPr>
          <w:rFonts w:ascii="Times New Roman" w:hAnsi="Times New Roman" w:cs="Times New Roman"/>
        </w:rPr>
      </w:pPr>
    </w:p>
    <w:p w14:paraId="3A30A6B4" w14:textId="2463C0D5" w:rsidR="00B36E90" w:rsidRDefault="00B36E90" w:rsidP="00B36E90">
      <w:pPr>
        <w:rPr>
          <w:rFonts w:ascii="Times New Roman" w:hAnsi="Times New Roman" w:cs="Times New Roman"/>
        </w:rPr>
      </w:pPr>
    </w:p>
    <w:p w14:paraId="21E969DF" w14:textId="128F5639" w:rsidR="00B36E90" w:rsidRDefault="00B36E90" w:rsidP="00B36E90">
      <w:pPr>
        <w:rPr>
          <w:rFonts w:ascii="Times New Roman" w:hAnsi="Times New Roman" w:cs="Times New Roman"/>
        </w:rPr>
      </w:pPr>
    </w:p>
    <w:p w14:paraId="1FEB83C1" w14:textId="292A3BB0" w:rsidR="00B36E90" w:rsidRDefault="00B36E90" w:rsidP="00B36E90">
      <w:pPr>
        <w:rPr>
          <w:rFonts w:ascii="Times New Roman" w:hAnsi="Times New Roman" w:cs="Times New Roman"/>
        </w:rPr>
      </w:pPr>
    </w:p>
    <w:p w14:paraId="544087BB" w14:textId="4AA404FF" w:rsidR="00B36E90" w:rsidRDefault="00B36E90" w:rsidP="00B36E90">
      <w:pPr>
        <w:rPr>
          <w:rFonts w:ascii="Times New Roman" w:hAnsi="Times New Roman" w:cs="Times New Roman"/>
        </w:rPr>
      </w:pPr>
    </w:p>
    <w:p w14:paraId="11609257" w14:textId="40DAD611" w:rsidR="00B36E90" w:rsidRDefault="00B36E90" w:rsidP="00B36E90">
      <w:pPr>
        <w:rPr>
          <w:rFonts w:ascii="Times New Roman" w:hAnsi="Times New Roman" w:cs="Times New Roman"/>
        </w:rPr>
      </w:pPr>
    </w:p>
    <w:p w14:paraId="26532870" w14:textId="5F43177E" w:rsidR="00B36E90" w:rsidRDefault="00B36E90" w:rsidP="00B36E90">
      <w:pPr>
        <w:rPr>
          <w:rFonts w:ascii="Times New Roman" w:hAnsi="Times New Roman" w:cs="Times New Roman"/>
        </w:rPr>
      </w:pPr>
    </w:p>
    <w:p w14:paraId="4743F4BC" w14:textId="77777777" w:rsidR="00B36E90" w:rsidRPr="00B36E90" w:rsidRDefault="00B36E90" w:rsidP="00B36E90">
      <w:pPr>
        <w:rPr>
          <w:rFonts w:ascii="Times New Roman" w:hAnsi="Times New Roman" w:cs="Times New Roman"/>
        </w:rPr>
      </w:pPr>
    </w:p>
    <w:p w14:paraId="59E61895" w14:textId="7F6AAB0A" w:rsidR="0078132D" w:rsidRPr="00B36E90" w:rsidRDefault="004F372A" w:rsidP="0078132D">
      <w:pPr>
        <w:pStyle w:val="Heading1"/>
      </w:pPr>
      <w:r>
        <w:rPr>
          <w:rStyle w:val="q4iawc"/>
          <w:u w:val="single"/>
        </w:rPr>
        <w:lastRenderedPageBreak/>
        <w:t>Projects</w:t>
      </w:r>
    </w:p>
    <w:p w14:paraId="60894208" w14:textId="110CD76F" w:rsidR="00B36E90" w:rsidRPr="00651D48" w:rsidRDefault="00B36E90" w:rsidP="00B36E90">
      <w:pPr>
        <w:rPr>
          <w:rFonts w:ascii="Arial Narrow" w:hAnsi="Arial Narrow"/>
          <w:color w:val="auto"/>
          <w:sz w:val="26"/>
          <w:szCs w:val="26"/>
        </w:rPr>
      </w:pPr>
      <w:r>
        <w:rPr>
          <w:rFonts w:ascii="Arial Narrow" w:hAnsi="Arial Narrow"/>
          <w:color w:val="auto"/>
          <w:sz w:val="26"/>
          <w:szCs w:val="26"/>
          <w:u w:val="single"/>
        </w:rPr>
        <w:t>12</w:t>
      </w:r>
      <w:r w:rsidRPr="004F372A">
        <w:rPr>
          <w:rFonts w:ascii="Arial Narrow" w:hAnsi="Arial Narrow"/>
          <w:color w:val="auto"/>
          <w:sz w:val="26"/>
          <w:szCs w:val="26"/>
          <w:u w:val="single"/>
        </w:rPr>
        <w:t>/202</w:t>
      </w:r>
      <w:r>
        <w:rPr>
          <w:rFonts w:ascii="Arial Narrow" w:hAnsi="Arial Narrow"/>
          <w:color w:val="auto"/>
          <w:sz w:val="26"/>
          <w:szCs w:val="26"/>
          <w:u w:val="single"/>
        </w:rPr>
        <w:t>2</w:t>
      </w:r>
      <w:r w:rsidRPr="004F372A">
        <w:rPr>
          <w:rFonts w:ascii="Arial Narrow" w:hAnsi="Arial Narrow"/>
          <w:color w:val="auto"/>
          <w:sz w:val="26"/>
          <w:szCs w:val="26"/>
        </w:rPr>
        <w:t xml:space="preserve">: </w:t>
      </w:r>
      <w:r>
        <w:rPr>
          <w:rFonts w:ascii="Arial Narrow" w:hAnsi="Arial Narrow"/>
          <w:color w:val="auto"/>
          <w:sz w:val="26"/>
          <w:szCs w:val="26"/>
        </w:rPr>
        <w:t xml:space="preserve">Google Certificate </w:t>
      </w:r>
      <w:r w:rsidR="00651D48">
        <w:rPr>
          <w:rFonts w:ascii="Arial Narrow" w:hAnsi="Arial Narrow"/>
          <w:color w:val="auto"/>
          <w:sz w:val="26"/>
          <w:szCs w:val="26"/>
        </w:rPr>
        <w:t xml:space="preserve">Case </w:t>
      </w:r>
      <w:r>
        <w:rPr>
          <w:rFonts w:ascii="Arial Narrow" w:hAnsi="Arial Narrow"/>
          <w:color w:val="auto"/>
          <w:sz w:val="26"/>
          <w:szCs w:val="26"/>
        </w:rPr>
        <w:t>Study</w:t>
      </w:r>
      <w:r w:rsidRPr="004F372A">
        <w:rPr>
          <w:rFonts w:ascii="Arial Narrow" w:hAnsi="Arial Narrow"/>
          <w:color w:val="auto"/>
          <w:sz w:val="26"/>
          <w:szCs w:val="26"/>
        </w:rPr>
        <w:br/>
      </w:r>
      <w:r>
        <w:rPr>
          <w:rFonts w:ascii="Arial Narrow" w:hAnsi="Arial Narrow"/>
          <w:color w:val="auto"/>
          <w:sz w:val="26"/>
          <w:szCs w:val="26"/>
        </w:rPr>
        <w:t>“</w:t>
      </w:r>
      <w:r w:rsidR="00651D48" w:rsidRPr="00651D48">
        <w:rPr>
          <w:rFonts w:ascii="Arial Narrow" w:hAnsi="Arial Narrow"/>
          <w:color w:val="auto"/>
          <w:sz w:val="26"/>
          <w:szCs w:val="26"/>
        </w:rPr>
        <w:t>How can a wellness company play it smart?</w:t>
      </w:r>
      <w:r>
        <w:rPr>
          <w:rFonts w:ascii="Arial Narrow" w:hAnsi="Arial Narrow"/>
          <w:color w:val="auto"/>
          <w:sz w:val="26"/>
          <w:szCs w:val="26"/>
        </w:rPr>
        <w:t>”</w:t>
      </w:r>
    </w:p>
    <w:p w14:paraId="0CB7113D" w14:textId="23CAAC02" w:rsidR="00B36E90" w:rsidRDefault="00651D48" w:rsidP="00B36E90">
      <w:pPr>
        <w:pStyle w:val="ListParagraph"/>
        <w:numPr>
          <w:ilvl w:val="0"/>
          <w:numId w:val="15"/>
        </w:numPr>
        <w:ind w:left="284" w:hanging="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Organizing, Preparing and Cleaning Data in Google Spreadsheets.</w:t>
      </w:r>
    </w:p>
    <w:p w14:paraId="661D0CF3" w14:textId="7B8123CB" w:rsidR="00B36E90" w:rsidRPr="004F372A" w:rsidRDefault="00651D48" w:rsidP="00B36E90">
      <w:pPr>
        <w:pStyle w:val="ListParagraph"/>
        <w:numPr>
          <w:ilvl w:val="0"/>
          <w:numId w:val="15"/>
        </w:numPr>
        <w:ind w:left="284" w:hanging="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 using the R programming language</w:t>
      </w:r>
    </w:p>
    <w:p w14:paraId="0386C489" w14:textId="13BAEB7E" w:rsidR="00B36E90" w:rsidRDefault="00B36E90" w:rsidP="00B36E90">
      <w:pPr>
        <w:pStyle w:val="ListParagraph"/>
        <w:numPr>
          <w:ilvl w:val="0"/>
          <w:numId w:val="15"/>
        </w:numPr>
        <w:ind w:left="284" w:hanging="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 w:rsidR="00651D48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isualization </w:t>
      </w:r>
      <w:r w:rsidR="00651D48">
        <w:rPr>
          <w:rFonts w:ascii="Times New Roman" w:hAnsi="Times New Roman" w:cs="Times New Roman"/>
        </w:rPr>
        <w:t>using R (&amp;</w:t>
      </w:r>
      <w:r w:rsidR="00651D48" w:rsidRPr="00651D48">
        <w:t xml:space="preserve"> </w:t>
      </w:r>
      <w:r w:rsidR="00651D48" w:rsidRPr="00651D48">
        <w:rPr>
          <w:rFonts w:ascii="Times New Roman" w:hAnsi="Times New Roman" w:cs="Times New Roman"/>
        </w:rPr>
        <w:t>RStudio 2022.12.0+353</w:t>
      </w:r>
      <w:r w:rsidR="00651D48">
        <w:rPr>
          <w:rFonts w:ascii="Times New Roman" w:hAnsi="Times New Roman" w:cs="Times New Roman"/>
        </w:rPr>
        <w:t>)</w:t>
      </w:r>
    </w:p>
    <w:p w14:paraId="45B75F47" w14:textId="30B51286" w:rsidR="00B36E90" w:rsidRDefault="00651D48" w:rsidP="00B36E90">
      <w:pPr>
        <w:pStyle w:val="ListParagraph"/>
        <w:numPr>
          <w:ilvl w:val="0"/>
          <w:numId w:val="15"/>
        </w:numPr>
        <w:ind w:left="284" w:hanging="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Documenting Data Analysis &amp; Delivering a Report in RMD/HTML/MSWord Formats.</w:t>
      </w:r>
    </w:p>
    <w:p w14:paraId="2D947CB7" w14:textId="77777777" w:rsidR="00651D48" w:rsidRPr="00651D48" w:rsidRDefault="00651D48" w:rsidP="00651D48">
      <w:pPr>
        <w:jc w:val="both"/>
        <w:rPr>
          <w:rFonts w:ascii="Times New Roman" w:hAnsi="Times New Roman" w:cs="Times New Roman"/>
        </w:rPr>
      </w:pPr>
    </w:p>
    <w:p w14:paraId="6CB46B67" w14:textId="77777777" w:rsidR="00B36E90" w:rsidRDefault="00B36E90" w:rsidP="0078132D">
      <w:pPr>
        <w:rPr>
          <w:rFonts w:ascii="Arial Narrow" w:hAnsi="Arial Narrow"/>
          <w:color w:val="auto"/>
          <w:sz w:val="26"/>
          <w:szCs w:val="26"/>
          <w:u w:val="single"/>
        </w:rPr>
      </w:pPr>
    </w:p>
    <w:p w14:paraId="5144954F" w14:textId="0CC391A7" w:rsidR="0078132D" w:rsidRPr="004F372A" w:rsidRDefault="0074703C" w:rsidP="0078132D">
      <w:pPr>
        <w:rPr>
          <w:rFonts w:ascii="Arial Narrow" w:hAnsi="Arial Narrow"/>
          <w:color w:val="auto"/>
          <w:sz w:val="26"/>
          <w:szCs w:val="26"/>
        </w:rPr>
      </w:pPr>
      <w:r w:rsidRPr="004F372A">
        <w:rPr>
          <w:rFonts w:ascii="Arial Narrow" w:hAnsi="Arial Narrow"/>
          <w:color w:val="auto"/>
          <w:sz w:val="26"/>
          <w:szCs w:val="26"/>
          <w:u w:val="single"/>
        </w:rPr>
        <w:t>05/</w:t>
      </w:r>
      <w:r w:rsidR="0078132D" w:rsidRPr="004F372A">
        <w:rPr>
          <w:rFonts w:ascii="Arial Narrow" w:hAnsi="Arial Narrow"/>
          <w:color w:val="auto"/>
          <w:sz w:val="26"/>
          <w:szCs w:val="26"/>
          <w:u w:val="single"/>
        </w:rPr>
        <w:t>20</w:t>
      </w:r>
      <w:r w:rsidR="002B49A3" w:rsidRPr="004F372A">
        <w:rPr>
          <w:rFonts w:ascii="Arial Narrow" w:hAnsi="Arial Narrow"/>
          <w:color w:val="auto"/>
          <w:sz w:val="26"/>
          <w:szCs w:val="26"/>
          <w:u w:val="single"/>
        </w:rPr>
        <w:t>20</w:t>
      </w:r>
      <w:r w:rsidR="0078132D" w:rsidRPr="004F372A">
        <w:rPr>
          <w:rFonts w:ascii="Arial Narrow" w:hAnsi="Arial Narrow"/>
          <w:color w:val="auto"/>
          <w:sz w:val="26"/>
          <w:szCs w:val="26"/>
        </w:rPr>
        <w:t xml:space="preserve">: </w:t>
      </w:r>
      <w:r w:rsidR="004F372A">
        <w:rPr>
          <w:rFonts w:ascii="Arial Narrow" w:hAnsi="Arial Narrow"/>
          <w:color w:val="auto"/>
          <w:sz w:val="26"/>
          <w:szCs w:val="26"/>
        </w:rPr>
        <w:t>Graduate</w:t>
      </w:r>
      <w:r w:rsidR="004F372A" w:rsidRPr="004F372A">
        <w:rPr>
          <w:rFonts w:ascii="Arial Narrow" w:hAnsi="Arial Narrow"/>
          <w:color w:val="auto"/>
          <w:sz w:val="26"/>
          <w:szCs w:val="26"/>
        </w:rPr>
        <w:t xml:space="preserve"> </w:t>
      </w:r>
      <w:r w:rsidR="004F372A">
        <w:rPr>
          <w:rFonts w:ascii="Arial Narrow" w:hAnsi="Arial Narrow"/>
          <w:color w:val="auto"/>
          <w:sz w:val="26"/>
          <w:szCs w:val="26"/>
        </w:rPr>
        <w:t>Thesis</w:t>
      </w:r>
      <w:r w:rsidR="004F372A" w:rsidRPr="004F372A">
        <w:rPr>
          <w:rFonts w:ascii="Arial Narrow" w:hAnsi="Arial Narrow"/>
          <w:color w:val="auto"/>
          <w:sz w:val="26"/>
          <w:szCs w:val="26"/>
        </w:rPr>
        <w:t xml:space="preserve"> </w:t>
      </w:r>
      <w:r w:rsidR="00C86EC5" w:rsidRPr="00C86EC5">
        <w:rPr>
          <w:rFonts w:ascii="Arial Narrow" w:hAnsi="Arial Narrow"/>
          <w:color w:val="auto"/>
          <w:sz w:val="26"/>
          <w:szCs w:val="26"/>
        </w:rPr>
        <w:t>(</w:t>
      </w:r>
      <w:r w:rsidR="004F372A">
        <w:rPr>
          <w:rFonts w:ascii="Arial Narrow" w:hAnsi="Arial Narrow"/>
          <w:color w:val="auto"/>
          <w:sz w:val="26"/>
          <w:szCs w:val="26"/>
        </w:rPr>
        <w:t>Computational</w:t>
      </w:r>
      <w:r w:rsidR="004F372A" w:rsidRPr="004F372A">
        <w:rPr>
          <w:rFonts w:ascii="Arial Narrow" w:hAnsi="Arial Narrow"/>
          <w:color w:val="auto"/>
          <w:sz w:val="26"/>
          <w:szCs w:val="26"/>
        </w:rPr>
        <w:t xml:space="preserve"> </w:t>
      </w:r>
      <w:r w:rsidR="004F372A">
        <w:rPr>
          <w:rFonts w:ascii="Arial Narrow" w:hAnsi="Arial Narrow"/>
          <w:color w:val="auto"/>
          <w:sz w:val="26"/>
          <w:szCs w:val="26"/>
        </w:rPr>
        <w:t>Ecology</w:t>
      </w:r>
      <w:r w:rsidR="00C86EC5" w:rsidRPr="00C86EC5">
        <w:rPr>
          <w:rFonts w:ascii="Arial Narrow" w:hAnsi="Arial Narrow"/>
          <w:color w:val="auto"/>
          <w:sz w:val="26"/>
          <w:szCs w:val="26"/>
        </w:rPr>
        <w:t>)</w:t>
      </w:r>
      <w:r w:rsidR="002A2191" w:rsidRPr="004F372A">
        <w:rPr>
          <w:rFonts w:ascii="Arial Narrow" w:hAnsi="Arial Narrow"/>
          <w:color w:val="auto"/>
          <w:sz w:val="26"/>
          <w:szCs w:val="26"/>
        </w:rPr>
        <w:br/>
      </w:r>
      <w:r w:rsidR="004F372A">
        <w:rPr>
          <w:rFonts w:ascii="Arial Narrow" w:hAnsi="Arial Narrow"/>
          <w:color w:val="auto"/>
          <w:sz w:val="26"/>
          <w:szCs w:val="26"/>
        </w:rPr>
        <w:t>“Construction of a Redbook for rare species of Greek Mushrooms”</w:t>
      </w:r>
    </w:p>
    <w:p w14:paraId="14C8C64C" w14:textId="55BAFDB7" w:rsidR="004F372A" w:rsidRDefault="004F372A" w:rsidP="000477FB">
      <w:pPr>
        <w:pStyle w:val="ListParagraph"/>
        <w:numPr>
          <w:ilvl w:val="0"/>
          <w:numId w:val="15"/>
        </w:numPr>
        <w:ind w:left="284" w:hanging="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Exploration of bibliographic references for the rare species of Greek mushrooms.</w:t>
      </w:r>
    </w:p>
    <w:p w14:paraId="01A44221" w14:textId="31359F7F" w:rsidR="00C86EC5" w:rsidRPr="004F372A" w:rsidRDefault="00C86EC5" w:rsidP="000477FB">
      <w:pPr>
        <w:pStyle w:val="ListParagraph"/>
        <w:numPr>
          <w:ilvl w:val="0"/>
          <w:numId w:val="15"/>
        </w:numPr>
        <w:ind w:left="284" w:hanging="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mapping and analysis via statistical package (ArcMap of ArcGIS v10.5)</w:t>
      </w:r>
      <w:r w:rsidR="00651D48">
        <w:rPr>
          <w:rFonts w:ascii="Times New Roman" w:hAnsi="Times New Roman" w:cs="Times New Roman"/>
        </w:rPr>
        <w:t>.</w:t>
      </w:r>
    </w:p>
    <w:p w14:paraId="7F82EC6F" w14:textId="1D393123" w:rsidR="002A2191" w:rsidRPr="00C86EC5" w:rsidRDefault="00C86EC5" w:rsidP="000477FB">
      <w:pPr>
        <w:pStyle w:val="ListParagraph"/>
        <w:numPr>
          <w:ilvl w:val="0"/>
          <w:numId w:val="15"/>
        </w:numPr>
        <w:ind w:left="284" w:hanging="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 of geographic expansion via the construction of virtual maps.</w:t>
      </w:r>
    </w:p>
    <w:p w14:paraId="58F1D608" w14:textId="6F6B7E93" w:rsidR="00ED2B7F" w:rsidRDefault="00C86EC5" w:rsidP="00C86EC5">
      <w:pPr>
        <w:pStyle w:val="ListParagraph"/>
        <w:numPr>
          <w:ilvl w:val="0"/>
          <w:numId w:val="15"/>
        </w:numPr>
        <w:ind w:left="284" w:hanging="15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of conservation status of rare species by IUCN criteria.</w:t>
      </w:r>
    </w:p>
    <w:p w14:paraId="54B67059" w14:textId="77777777" w:rsidR="00C86EC5" w:rsidRPr="00C86EC5" w:rsidRDefault="00C86EC5" w:rsidP="00C86EC5">
      <w:pPr>
        <w:jc w:val="both"/>
        <w:rPr>
          <w:rStyle w:val="q4iawc"/>
          <w:rFonts w:ascii="Times New Roman" w:hAnsi="Times New Roman" w:cs="Times New Roman"/>
        </w:rPr>
      </w:pPr>
    </w:p>
    <w:p w14:paraId="7BD64B2B" w14:textId="24978235" w:rsidR="00ED2B7F" w:rsidRPr="00C86EC5" w:rsidRDefault="00C86EC5" w:rsidP="00ED2B7F">
      <w:pPr>
        <w:pStyle w:val="Heading1"/>
      </w:pPr>
      <w:r>
        <w:rPr>
          <w:rStyle w:val="q4iawc"/>
          <w:u w:val="single"/>
        </w:rPr>
        <w:t>Skills</w:t>
      </w:r>
    </w:p>
    <w:tbl>
      <w:tblPr>
        <w:tblStyle w:val="TableGrid"/>
        <w:tblW w:w="371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6945"/>
      </w:tblGrid>
      <w:tr w:rsidR="00ED2B7F" w:rsidRPr="000C5188" w14:paraId="532B5592" w14:textId="77777777" w:rsidTr="00651D48">
        <w:tc>
          <w:tcPr>
            <w:tcW w:w="6946" w:type="dxa"/>
          </w:tcPr>
          <w:p w14:paraId="5717A167" w14:textId="093C4D4D" w:rsidR="00651D48" w:rsidRPr="00651D48" w:rsidRDefault="00651D48" w:rsidP="00B637DB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Processing &amp; Visualization of </w:t>
            </w:r>
            <w:r>
              <w:rPr>
                <w:rFonts w:ascii="Times New Roman" w:hAnsi="Times New Roman" w:cs="Times New Roman"/>
              </w:rPr>
              <w:t>Geographical</w:t>
            </w:r>
            <w:r>
              <w:rPr>
                <w:rFonts w:ascii="Times New Roman" w:hAnsi="Times New Roman" w:cs="Times New Roman"/>
              </w:rPr>
              <w:t xml:space="preserve">/Ecological Data </w:t>
            </w:r>
            <w:r w:rsidR="00DF66A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by ArcGIS</w:t>
            </w:r>
            <w:r w:rsidR="00DF66A9">
              <w:rPr>
                <w:rFonts w:ascii="Times New Roman" w:hAnsi="Times New Roman" w:cs="Times New Roman"/>
              </w:rPr>
              <w:t>)</w:t>
            </w:r>
          </w:p>
          <w:p w14:paraId="670E9C11" w14:textId="5195C24F" w:rsidR="00ED2B7F" w:rsidRPr="00651D48" w:rsidRDefault="00651D48" w:rsidP="00B637DB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Programming Knowledge: (R, </w:t>
            </w:r>
            <w:r>
              <w:rPr>
                <w:rFonts w:ascii="Times New Roman" w:hAnsi="Times New Roman" w:cs="Times New Roman"/>
              </w:rPr>
              <w:t>Python</w:t>
            </w:r>
            <w:r>
              <w:rPr>
                <w:rFonts w:ascii="Times New Roman" w:hAnsi="Times New Roman" w:cs="Times New Roman"/>
              </w:rPr>
              <w:t>, JavaScript, Go)</w:t>
            </w:r>
          </w:p>
          <w:p w14:paraId="76CF2BD9" w14:textId="5A595214" w:rsidR="00651D48" w:rsidRDefault="00651D48" w:rsidP="00651D48">
            <w:pPr>
              <w:pStyle w:val="ListBullet"/>
              <w:rPr>
                <w:rFonts w:ascii="Times New Roman" w:hAnsi="Times New Roman" w:cs="Times New Roman"/>
              </w:rPr>
            </w:pPr>
            <w:r w:rsidRPr="000477FB">
              <w:rPr>
                <w:rFonts w:ascii="Times New Roman" w:hAnsi="Times New Roman" w:cs="Times New Roman"/>
              </w:rPr>
              <w:t>Data</w:t>
            </w:r>
            <w:r w:rsidRPr="00651D48">
              <w:rPr>
                <w:rFonts w:ascii="Times New Roman" w:hAnsi="Times New Roman" w:cs="Times New Roman"/>
              </w:rPr>
              <w:t xml:space="preserve"> </w:t>
            </w:r>
            <w:r w:rsidRPr="000477FB">
              <w:rPr>
                <w:rFonts w:ascii="Times New Roman" w:hAnsi="Times New Roman" w:cs="Times New Roman"/>
              </w:rPr>
              <w:t>Analysis</w:t>
            </w:r>
            <w:r>
              <w:rPr>
                <w:rFonts w:ascii="Times New Roman" w:hAnsi="Times New Roman" w:cs="Times New Roman"/>
              </w:rPr>
              <w:t xml:space="preserve"> &amp; Visualization with R/RStudio</w:t>
            </w:r>
          </w:p>
          <w:p w14:paraId="2FAEA295" w14:textId="135A498D" w:rsidR="00651D48" w:rsidRDefault="00651D48" w:rsidP="00651D4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</w:t>
            </w:r>
            <w:r w:rsidR="00DF66A9">
              <w:rPr>
                <w:rFonts w:ascii="Times New Roman" w:hAnsi="Times New Roman" w:cs="Times New Roman"/>
              </w:rPr>
              <w:t xml:space="preserve"> Analysis</w:t>
            </w:r>
            <w:r>
              <w:rPr>
                <w:rFonts w:ascii="Times New Roman" w:hAnsi="Times New Roman" w:cs="Times New Roman"/>
              </w:rPr>
              <w:t xml:space="preserve"> (both MS</w:t>
            </w:r>
            <w:r w:rsidR="00DF66A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Excel &amp; Google Spreadsheets)</w:t>
            </w:r>
          </w:p>
          <w:p w14:paraId="65A2DD5A" w14:textId="737E5BD4" w:rsidR="00DF66A9" w:rsidRPr="00651D48" w:rsidRDefault="00DF66A9" w:rsidP="00651D48">
            <w:pPr>
              <w:pStyle w:val="ListBulle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Management (SQL, MongoDB, GraphQL)</w:t>
            </w:r>
          </w:p>
          <w:p w14:paraId="7B0B9576" w14:textId="0F4EBA9A" w:rsidR="00B637DB" w:rsidRPr="00651D48" w:rsidRDefault="00651D48" w:rsidP="00651D48">
            <w:pPr>
              <w:pStyle w:val="ListBullet"/>
              <w:rPr>
                <w:rFonts w:ascii="Times New Roman" w:hAnsi="Times New Roman" w:cs="Times New Roman"/>
                <w:lang w:val="el-GR"/>
              </w:rPr>
            </w:pPr>
            <w:r w:rsidRPr="000477FB">
              <w:rPr>
                <w:rFonts w:ascii="Times New Roman" w:hAnsi="Times New Roman" w:cs="Times New Roman"/>
              </w:rPr>
              <w:t>Web</w:t>
            </w:r>
            <w:r w:rsidRPr="000477FB">
              <w:rPr>
                <w:rFonts w:ascii="Times New Roman" w:hAnsi="Times New Roman" w:cs="Times New Roman"/>
                <w:lang w:val="el-GR"/>
              </w:rPr>
              <w:t xml:space="preserve"> </w:t>
            </w:r>
            <w:r w:rsidRPr="000477FB">
              <w:rPr>
                <w:rFonts w:ascii="Times New Roman" w:hAnsi="Times New Roman" w:cs="Times New Roman"/>
              </w:rPr>
              <w:t>Development</w:t>
            </w:r>
          </w:p>
          <w:p w14:paraId="3686244C" w14:textId="3E631AE5" w:rsidR="00651D48" w:rsidRPr="00651D48" w:rsidRDefault="00651D48" w:rsidP="00651D4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lang w:val="el-GR"/>
              </w:rPr>
            </w:pPr>
          </w:p>
        </w:tc>
      </w:tr>
    </w:tbl>
    <w:p w14:paraId="4360C2A8" w14:textId="799BB920" w:rsidR="00AD782D" w:rsidRPr="00462F3E" w:rsidRDefault="00462F3E" w:rsidP="0062312F">
      <w:pPr>
        <w:pStyle w:val="Heading1"/>
        <w:rPr>
          <w:u w:val="single"/>
        </w:rPr>
      </w:pPr>
      <w:r>
        <w:rPr>
          <w:rStyle w:val="q4iawc"/>
          <w:u w:val="single"/>
        </w:rPr>
        <w:t>iNTERESTS</w:t>
      </w:r>
    </w:p>
    <w:p w14:paraId="73CD76F4" w14:textId="0C0CC41D" w:rsidR="00462F3E" w:rsidRPr="00462F3E" w:rsidRDefault="00462F3E" w:rsidP="006E1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still passionate about genetics and its role in human health, and so am especially interested in an occupation where I can leverage my skills for managing and analyzing data for the aim of improving the application of genetics in healthcare and medicine.</w:t>
      </w:r>
    </w:p>
    <w:p w14:paraId="76B8AC73" w14:textId="25BCA5B3" w:rsidR="000C5C98" w:rsidRPr="000477FB" w:rsidRDefault="000C5C98" w:rsidP="006E1507">
      <w:pPr>
        <w:rPr>
          <w:rFonts w:ascii="Times New Roman" w:hAnsi="Times New Roman" w:cs="Times New Roman"/>
          <w:lang w:val="el-GR"/>
        </w:rPr>
      </w:pPr>
    </w:p>
    <w:p w14:paraId="72187242" w14:textId="7EF706CF" w:rsidR="002A2191" w:rsidRPr="00462F3E" w:rsidRDefault="00462F3E" w:rsidP="002A2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Aside from work-related interests, I also spend a lot of time pursuing other hobbies.</w:t>
      </w:r>
    </w:p>
    <w:p w14:paraId="0E61AF56" w14:textId="6343DF45" w:rsidR="00462F3E" w:rsidRPr="00462F3E" w:rsidRDefault="00462F3E" w:rsidP="000477FB">
      <w:pPr>
        <w:pStyle w:val="ListParagraph"/>
        <w:numPr>
          <w:ilvl w:val="0"/>
          <w:numId w:val="16"/>
        </w:numPr>
        <w:ind w:left="284" w:hanging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papers and books on Genetics and Molecular Biology</w:t>
      </w:r>
    </w:p>
    <w:p w14:paraId="03B2A960" w14:textId="3E288EAA" w:rsidR="0026042C" w:rsidRPr="00462F3E" w:rsidRDefault="00462F3E" w:rsidP="000477FB">
      <w:pPr>
        <w:pStyle w:val="ListParagraph"/>
        <w:numPr>
          <w:ilvl w:val="0"/>
          <w:numId w:val="16"/>
        </w:numPr>
        <w:ind w:left="284" w:hanging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Self-teaching myself mathematics and statistics</w:t>
      </w:r>
    </w:p>
    <w:p w14:paraId="19CB39E3" w14:textId="3FE4475D" w:rsidR="00B637DB" w:rsidRPr="00462F3E" w:rsidRDefault="00462F3E" w:rsidP="000477FB">
      <w:pPr>
        <w:pStyle w:val="ListParagraph"/>
        <w:numPr>
          <w:ilvl w:val="0"/>
          <w:numId w:val="16"/>
        </w:numPr>
        <w:ind w:left="284" w:hanging="2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out (at home or at the gym)</w:t>
      </w:r>
    </w:p>
    <w:sectPr w:rsidR="00B637DB" w:rsidRPr="00462F3E" w:rsidSect="00196609">
      <w:footerReference w:type="default" r:id="rId8"/>
      <w:headerReference w:type="first" r:id="rId9"/>
      <w:pgSz w:w="12240" w:h="15840" w:code="1"/>
      <w:pgMar w:top="426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A9A32" w14:textId="77777777" w:rsidR="0044698B" w:rsidRDefault="0044698B" w:rsidP="0068194B">
      <w:r>
        <w:separator/>
      </w:r>
    </w:p>
    <w:p w14:paraId="2C4A4CB4" w14:textId="77777777" w:rsidR="0044698B" w:rsidRDefault="0044698B"/>
    <w:p w14:paraId="396D5561" w14:textId="77777777" w:rsidR="0044698B" w:rsidRDefault="0044698B"/>
  </w:endnote>
  <w:endnote w:type="continuationSeparator" w:id="0">
    <w:p w14:paraId="3EFFBCEB" w14:textId="77777777" w:rsidR="0044698B" w:rsidRDefault="0044698B" w:rsidP="0068194B">
      <w:r>
        <w:continuationSeparator/>
      </w:r>
    </w:p>
    <w:p w14:paraId="73FF69CC" w14:textId="77777777" w:rsidR="0044698B" w:rsidRDefault="0044698B"/>
    <w:p w14:paraId="288A9C90" w14:textId="77777777" w:rsidR="0044698B" w:rsidRDefault="004469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51A65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B995C" w14:textId="77777777" w:rsidR="0044698B" w:rsidRDefault="0044698B" w:rsidP="0068194B">
      <w:r>
        <w:separator/>
      </w:r>
    </w:p>
    <w:p w14:paraId="78F73FAD" w14:textId="77777777" w:rsidR="0044698B" w:rsidRDefault="0044698B"/>
    <w:p w14:paraId="4052C735" w14:textId="77777777" w:rsidR="0044698B" w:rsidRDefault="0044698B"/>
  </w:footnote>
  <w:footnote w:type="continuationSeparator" w:id="0">
    <w:p w14:paraId="20B490DB" w14:textId="77777777" w:rsidR="0044698B" w:rsidRDefault="0044698B" w:rsidP="0068194B">
      <w:r>
        <w:continuationSeparator/>
      </w:r>
    </w:p>
    <w:p w14:paraId="4A25E5D1" w14:textId="77777777" w:rsidR="0044698B" w:rsidRDefault="0044698B"/>
    <w:p w14:paraId="2AEE6EF9" w14:textId="77777777" w:rsidR="0044698B" w:rsidRDefault="004469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6F84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9F9F9A" wp14:editId="60BAA2E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538B589C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9147A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5DA3725"/>
    <w:multiLevelType w:val="hybridMultilevel"/>
    <w:tmpl w:val="864E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C7B7B"/>
    <w:multiLevelType w:val="hybridMultilevel"/>
    <w:tmpl w:val="D106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9E"/>
    <w:rsid w:val="000001EF"/>
    <w:rsid w:val="00002C6C"/>
    <w:rsid w:val="00007322"/>
    <w:rsid w:val="00007728"/>
    <w:rsid w:val="00022EB2"/>
    <w:rsid w:val="00024584"/>
    <w:rsid w:val="00024730"/>
    <w:rsid w:val="000477FB"/>
    <w:rsid w:val="00055E95"/>
    <w:rsid w:val="00061CD9"/>
    <w:rsid w:val="000644F3"/>
    <w:rsid w:val="0007021F"/>
    <w:rsid w:val="00077AA7"/>
    <w:rsid w:val="000A6CAA"/>
    <w:rsid w:val="000A7A03"/>
    <w:rsid w:val="000B1F48"/>
    <w:rsid w:val="000B2BA5"/>
    <w:rsid w:val="000C5188"/>
    <w:rsid w:val="000C5C98"/>
    <w:rsid w:val="000F2F8C"/>
    <w:rsid w:val="0010006E"/>
    <w:rsid w:val="001045A8"/>
    <w:rsid w:val="00114A91"/>
    <w:rsid w:val="00126A9E"/>
    <w:rsid w:val="001427E1"/>
    <w:rsid w:val="00163668"/>
    <w:rsid w:val="00171566"/>
    <w:rsid w:val="00174037"/>
    <w:rsid w:val="00174676"/>
    <w:rsid w:val="001755A8"/>
    <w:rsid w:val="00175B22"/>
    <w:rsid w:val="00184014"/>
    <w:rsid w:val="00192008"/>
    <w:rsid w:val="00196609"/>
    <w:rsid w:val="001A09F2"/>
    <w:rsid w:val="001C0E68"/>
    <w:rsid w:val="001C4B6F"/>
    <w:rsid w:val="001D0BF1"/>
    <w:rsid w:val="001E3120"/>
    <w:rsid w:val="001E7E0C"/>
    <w:rsid w:val="001F0BB0"/>
    <w:rsid w:val="001F26D0"/>
    <w:rsid w:val="001F4E6D"/>
    <w:rsid w:val="001F6140"/>
    <w:rsid w:val="00203088"/>
    <w:rsid w:val="00203573"/>
    <w:rsid w:val="0020597D"/>
    <w:rsid w:val="00213B4C"/>
    <w:rsid w:val="002253B0"/>
    <w:rsid w:val="00236D54"/>
    <w:rsid w:val="00241D8C"/>
    <w:rsid w:val="00241FDB"/>
    <w:rsid w:val="002421C2"/>
    <w:rsid w:val="0024720C"/>
    <w:rsid w:val="0026042C"/>
    <w:rsid w:val="002617AE"/>
    <w:rsid w:val="002638D0"/>
    <w:rsid w:val="002647D3"/>
    <w:rsid w:val="00274C20"/>
    <w:rsid w:val="00275EAE"/>
    <w:rsid w:val="00294998"/>
    <w:rsid w:val="00297F18"/>
    <w:rsid w:val="002A1945"/>
    <w:rsid w:val="002A2191"/>
    <w:rsid w:val="002B2958"/>
    <w:rsid w:val="002B3FC8"/>
    <w:rsid w:val="002B49A3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07F0"/>
    <w:rsid w:val="003544E1"/>
    <w:rsid w:val="00362350"/>
    <w:rsid w:val="00366398"/>
    <w:rsid w:val="003A0632"/>
    <w:rsid w:val="003A30E5"/>
    <w:rsid w:val="003A6ADF"/>
    <w:rsid w:val="003B5928"/>
    <w:rsid w:val="003B7A68"/>
    <w:rsid w:val="003D380F"/>
    <w:rsid w:val="003E160D"/>
    <w:rsid w:val="003F1D5F"/>
    <w:rsid w:val="003F4CB1"/>
    <w:rsid w:val="00405128"/>
    <w:rsid w:val="00406CFF"/>
    <w:rsid w:val="00416B25"/>
    <w:rsid w:val="00420592"/>
    <w:rsid w:val="00430DE6"/>
    <w:rsid w:val="004319E0"/>
    <w:rsid w:val="00437E8C"/>
    <w:rsid w:val="00440225"/>
    <w:rsid w:val="00443742"/>
    <w:rsid w:val="0044698B"/>
    <w:rsid w:val="00462F3E"/>
    <w:rsid w:val="004726BC"/>
    <w:rsid w:val="00474105"/>
    <w:rsid w:val="00480E6E"/>
    <w:rsid w:val="004823FB"/>
    <w:rsid w:val="00486277"/>
    <w:rsid w:val="00494CF6"/>
    <w:rsid w:val="00495F8D"/>
    <w:rsid w:val="004A1FAE"/>
    <w:rsid w:val="004A32FF"/>
    <w:rsid w:val="004B05D0"/>
    <w:rsid w:val="004B06EB"/>
    <w:rsid w:val="004B6AD0"/>
    <w:rsid w:val="004C2D5D"/>
    <w:rsid w:val="004C33E1"/>
    <w:rsid w:val="004E01EB"/>
    <w:rsid w:val="004E2794"/>
    <w:rsid w:val="004F372A"/>
    <w:rsid w:val="00510392"/>
    <w:rsid w:val="00513E2A"/>
    <w:rsid w:val="00523D48"/>
    <w:rsid w:val="00554F3F"/>
    <w:rsid w:val="00566A35"/>
    <w:rsid w:val="0056701E"/>
    <w:rsid w:val="005740D7"/>
    <w:rsid w:val="005A0F26"/>
    <w:rsid w:val="005A1B10"/>
    <w:rsid w:val="005A6850"/>
    <w:rsid w:val="005B1B1B"/>
    <w:rsid w:val="005B6752"/>
    <w:rsid w:val="005C5932"/>
    <w:rsid w:val="005D3CA7"/>
    <w:rsid w:val="005D4CC1"/>
    <w:rsid w:val="005D5DE9"/>
    <w:rsid w:val="005F4B91"/>
    <w:rsid w:val="005F55D2"/>
    <w:rsid w:val="0062312F"/>
    <w:rsid w:val="00625F2C"/>
    <w:rsid w:val="00646BB5"/>
    <w:rsid w:val="00651D48"/>
    <w:rsid w:val="006618E9"/>
    <w:rsid w:val="0068194B"/>
    <w:rsid w:val="006869C0"/>
    <w:rsid w:val="00692703"/>
    <w:rsid w:val="006A1962"/>
    <w:rsid w:val="006B5D48"/>
    <w:rsid w:val="006B7D7B"/>
    <w:rsid w:val="006C1A5E"/>
    <w:rsid w:val="006D579D"/>
    <w:rsid w:val="006D65FA"/>
    <w:rsid w:val="006E1507"/>
    <w:rsid w:val="006F3545"/>
    <w:rsid w:val="00712D8B"/>
    <w:rsid w:val="007273B7"/>
    <w:rsid w:val="00733E0A"/>
    <w:rsid w:val="00735355"/>
    <w:rsid w:val="00735F9D"/>
    <w:rsid w:val="0074403D"/>
    <w:rsid w:val="00746D44"/>
    <w:rsid w:val="0074703C"/>
    <w:rsid w:val="00752EAC"/>
    <w:rsid w:val="007538DC"/>
    <w:rsid w:val="00757803"/>
    <w:rsid w:val="00770F34"/>
    <w:rsid w:val="0078132D"/>
    <w:rsid w:val="0079206B"/>
    <w:rsid w:val="00796076"/>
    <w:rsid w:val="007B0FBB"/>
    <w:rsid w:val="007B44A4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5F9D"/>
    <w:rsid w:val="00881012"/>
    <w:rsid w:val="008829F8"/>
    <w:rsid w:val="00885897"/>
    <w:rsid w:val="008A6538"/>
    <w:rsid w:val="008B6218"/>
    <w:rsid w:val="008C7056"/>
    <w:rsid w:val="008D1C1E"/>
    <w:rsid w:val="008F3741"/>
    <w:rsid w:val="008F3B14"/>
    <w:rsid w:val="00901899"/>
    <w:rsid w:val="0090344B"/>
    <w:rsid w:val="00905715"/>
    <w:rsid w:val="0091321E"/>
    <w:rsid w:val="00913946"/>
    <w:rsid w:val="009172D8"/>
    <w:rsid w:val="0092726B"/>
    <w:rsid w:val="009361BA"/>
    <w:rsid w:val="00937C7A"/>
    <w:rsid w:val="0094443C"/>
    <w:rsid w:val="00944F78"/>
    <w:rsid w:val="009510E7"/>
    <w:rsid w:val="00952C89"/>
    <w:rsid w:val="009571D8"/>
    <w:rsid w:val="009650EA"/>
    <w:rsid w:val="0097790C"/>
    <w:rsid w:val="0098506E"/>
    <w:rsid w:val="009A04A2"/>
    <w:rsid w:val="009A44CE"/>
    <w:rsid w:val="009C4DFC"/>
    <w:rsid w:val="009C52ED"/>
    <w:rsid w:val="009D40D9"/>
    <w:rsid w:val="009D44F8"/>
    <w:rsid w:val="009E3160"/>
    <w:rsid w:val="009F220C"/>
    <w:rsid w:val="009F3B05"/>
    <w:rsid w:val="009F4931"/>
    <w:rsid w:val="00A04262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0D60"/>
    <w:rsid w:val="00A615E1"/>
    <w:rsid w:val="00A755E8"/>
    <w:rsid w:val="00A93A5D"/>
    <w:rsid w:val="00AA1A49"/>
    <w:rsid w:val="00AB32F8"/>
    <w:rsid w:val="00AB610B"/>
    <w:rsid w:val="00AD360E"/>
    <w:rsid w:val="00AD40FB"/>
    <w:rsid w:val="00AD782D"/>
    <w:rsid w:val="00AE7650"/>
    <w:rsid w:val="00B10EBE"/>
    <w:rsid w:val="00B236F1"/>
    <w:rsid w:val="00B307B3"/>
    <w:rsid w:val="00B36E90"/>
    <w:rsid w:val="00B50F99"/>
    <w:rsid w:val="00B51D1B"/>
    <w:rsid w:val="00B540F4"/>
    <w:rsid w:val="00B60FD0"/>
    <w:rsid w:val="00B622DF"/>
    <w:rsid w:val="00B6332A"/>
    <w:rsid w:val="00B637DB"/>
    <w:rsid w:val="00B76319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86EC5"/>
    <w:rsid w:val="00CA2167"/>
    <w:rsid w:val="00CA4B4D"/>
    <w:rsid w:val="00CB35C3"/>
    <w:rsid w:val="00CD323D"/>
    <w:rsid w:val="00CE4030"/>
    <w:rsid w:val="00CE64B3"/>
    <w:rsid w:val="00CF1A49"/>
    <w:rsid w:val="00D01519"/>
    <w:rsid w:val="00D0630C"/>
    <w:rsid w:val="00D243A9"/>
    <w:rsid w:val="00D305E5"/>
    <w:rsid w:val="00D35B70"/>
    <w:rsid w:val="00D37CD3"/>
    <w:rsid w:val="00D66A52"/>
    <w:rsid w:val="00D66EFA"/>
    <w:rsid w:val="00D72A2D"/>
    <w:rsid w:val="00D9521A"/>
    <w:rsid w:val="00DA3914"/>
    <w:rsid w:val="00DA4CB1"/>
    <w:rsid w:val="00DA59AA"/>
    <w:rsid w:val="00DB6915"/>
    <w:rsid w:val="00DB7E1E"/>
    <w:rsid w:val="00DC1B78"/>
    <w:rsid w:val="00DC2A2F"/>
    <w:rsid w:val="00DC3DBB"/>
    <w:rsid w:val="00DC600B"/>
    <w:rsid w:val="00DD53FE"/>
    <w:rsid w:val="00DE0FAA"/>
    <w:rsid w:val="00DE136D"/>
    <w:rsid w:val="00DE177D"/>
    <w:rsid w:val="00DE6534"/>
    <w:rsid w:val="00DF4D6C"/>
    <w:rsid w:val="00DF66A9"/>
    <w:rsid w:val="00DF764B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F82"/>
    <w:rsid w:val="00EA5099"/>
    <w:rsid w:val="00EB3BF4"/>
    <w:rsid w:val="00EC1351"/>
    <w:rsid w:val="00EC4CBF"/>
    <w:rsid w:val="00ED2B7F"/>
    <w:rsid w:val="00EE0E79"/>
    <w:rsid w:val="00EE2CA8"/>
    <w:rsid w:val="00EF100C"/>
    <w:rsid w:val="00EF17E8"/>
    <w:rsid w:val="00EF30B1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5269"/>
    <w:rsid w:val="00F9624D"/>
    <w:rsid w:val="00FB31C1"/>
    <w:rsid w:val="00FB58F2"/>
    <w:rsid w:val="00FB7518"/>
    <w:rsid w:val="00FC6AEA"/>
    <w:rsid w:val="00FD37BF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0239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172D8"/>
    <w:rPr>
      <w:color w:val="605E5C"/>
      <w:shd w:val="clear" w:color="auto" w:fill="E1DFDD"/>
    </w:rPr>
  </w:style>
  <w:style w:type="character" w:customStyle="1" w:styleId="q4iawc">
    <w:name w:val="q4iawc"/>
    <w:basedOn w:val="DefaultParagraphFont"/>
    <w:rsid w:val="002A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nRaphael@proton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ant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B907253B774EA884B2FE0AC2912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0C05E-9BFD-43C0-9C4E-300562095D88}"/>
      </w:docPartPr>
      <w:docPartBody>
        <w:p w:rsidR="00DE3EFF" w:rsidRDefault="00DE3EFF">
          <w:pPr>
            <w:pStyle w:val="61B907253B774EA884B2FE0AC29129AD"/>
          </w:pPr>
          <w:r w:rsidRPr="00CF1A49">
            <w:t>·</w:t>
          </w:r>
        </w:p>
      </w:docPartBody>
    </w:docPart>
    <w:docPart>
      <w:docPartPr>
        <w:name w:val="EFD9E91E412446F4A7B2DAD970CD1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B04BB-E98A-48DE-B09D-17C87632A360}"/>
      </w:docPartPr>
      <w:docPartBody>
        <w:p w:rsidR="00DE3EFF" w:rsidRDefault="00DE3EFF">
          <w:pPr>
            <w:pStyle w:val="EFD9E91E412446F4A7B2DAD970CD17F7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FF"/>
    <w:rsid w:val="0002471E"/>
    <w:rsid w:val="000C22D1"/>
    <w:rsid w:val="00170800"/>
    <w:rsid w:val="002A6367"/>
    <w:rsid w:val="00365282"/>
    <w:rsid w:val="003A1103"/>
    <w:rsid w:val="003C0CE3"/>
    <w:rsid w:val="004D3306"/>
    <w:rsid w:val="005229EC"/>
    <w:rsid w:val="006D34B7"/>
    <w:rsid w:val="00737B35"/>
    <w:rsid w:val="007569FF"/>
    <w:rsid w:val="00794A08"/>
    <w:rsid w:val="009053C4"/>
    <w:rsid w:val="00952F6E"/>
    <w:rsid w:val="00A02FB7"/>
    <w:rsid w:val="00A42098"/>
    <w:rsid w:val="00B4168A"/>
    <w:rsid w:val="00D22062"/>
    <w:rsid w:val="00DE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1B907253B774EA884B2FE0AC29129AD">
    <w:name w:val="61B907253B774EA884B2FE0AC29129AD"/>
  </w:style>
  <w:style w:type="paragraph" w:customStyle="1" w:styleId="EFD9E91E412446F4A7B2DAD970CD17F7">
    <w:name w:val="EFD9E91E412446F4A7B2DAD970CD17F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2022-01-09T12:26:00Z</dcterms:created>
  <dcterms:modified xsi:type="dcterms:W3CDTF">2022-12-24T18:04:00Z</dcterms:modified>
  <cp:category/>
</cp:coreProperties>
</file>